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EC35" w14:textId="2E4E60F7" w:rsidR="00C3211C" w:rsidRPr="006D357E" w:rsidRDefault="00C3211C" w:rsidP="00C3211C">
      <w:pPr>
        <w:jc w:val="center"/>
        <w:rPr>
          <w:rFonts w:ascii="メイリオ" w:eastAsia="メイリオ" w:hAnsi="メイリオ"/>
          <w:b/>
          <w:bCs/>
          <w:color w:val="auto"/>
          <w:sz w:val="36"/>
          <w:szCs w:val="36"/>
        </w:rPr>
      </w:pPr>
      <w:r w:rsidRPr="0008564E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406" behindDoc="0" locked="0" layoutInCell="1" allowOverlap="1" wp14:anchorId="3E3AAA8F" wp14:editId="3C4BA82C">
                <wp:simplePos x="0" y="0"/>
                <wp:positionH relativeFrom="column">
                  <wp:posOffset>19050</wp:posOffset>
                </wp:positionH>
                <wp:positionV relativeFrom="paragraph">
                  <wp:posOffset>-633730</wp:posOffset>
                </wp:positionV>
                <wp:extent cx="1270000" cy="381000"/>
                <wp:effectExtent l="19050" t="19050" r="44450" b="5715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810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BACC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9AFF15F" w14:textId="77777777" w:rsidR="00C3211C" w:rsidRPr="00A774EB" w:rsidRDefault="00C3211C" w:rsidP="00C3211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既存ページ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AAA8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.5pt;margin-top:-49.9pt;width:100pt;height:30pt;z-index:2517474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" fillcolor="#4bacc6" strokecolor="#f2f2f2" strokeweight="3pt">
                <v:shadow on="t" color="#215968" opacity=".5" offset="1pt"/>
                <v:textbox inset="5.85pt,.7pt,5.85pt,.7pt">
                  <w:txbxContent>
                    <w:p w14:paraId="49AFF15F" w14:textId="77777777" w:rsidR="00C3211C" w:rsidRPr="00A774EB" w:rsidRDefault="00C3211C" w:rsidP="00C3211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既存ページ</w:t>
                      </w:r>
                    </w:p>
                  </w:txbxContent>
                </v:textbox>
              </v:shape>
            </w:pict>
          </mc:Fallback>
        </mc:AlternateContent>
      </w:r>
      <w:r w:rsidRPr="00892257">
        <w:rPr>
          <w:rFonts w:ascii="メイリオ" w:eastAsia="メイリオ" w:hAnsi="メイリオ" w:hint="eastAs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430" behindDoc="0" locked="0" layoutInCell="1" allowOverlap="1" wp14:anchorId="0D3C0D42" wp14:editId="35BA0481">
                <wp:simplePos x="0" y="0"/>
                <wp:positionH relativeFrom="column">
                  <wp:posOffset>1422400</wp:posOffset>
                </wp:positionH>
                <wp:positionV relativeFrom="paragraph">
                  <wp:posOffset>-543560</wp:posOffset>
                </wp:positionV>
                <wp:extent cx="1708150" cy="349250"/>
                <wp:effectExtent l="0" t="0" r="635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B92F0" w14:textId="77777777" w:rsidR="00C3211C" w:rsidRPr="00892257" w:rsidRDefault="00C3211C" w:rsidP="00C321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92257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※タイトル、文面のみ修正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C0D42" id="テキスト ボックス 4" o:spid="_x0000_s1027" type="#_x0000_t202" style="position:absolute;left:0;text-align:left;margin-left:112pt;margin-top:-42.8pt;width:134.5pt;height:27.5pt;z-index:25174843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" fillcolor="white [3201]" stroked="f" strokeweight=".5pt">
                <v:textbox>
                  <w:txbxContent>
                    <w:p w14:paraId="7DCB92F0" w14:textId="77777777" w:rsidR="00C3211C" w:rsidRPr="00892257" w:rsidRDefault="00C3211C" w:rsidP="00C321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92257">
                        <w:rPr>
                          <w:rFonts w:hint="eastAsia"/>
                          <w:b/>
                          <w:bCs/>
                          <w:color w:val="FF0000"/>
                        </w:rPr>
                        <w:t>※タイトル、文面のみ修正</w:t>
                      </w:r>
                    </w:p>
                  </w:txbxContent>
                </v:textbox>
              </v:shape>
            </w:pict>
          </mc:Fallback>
        </mc:AlternateContent>
      </w:r>
      <w:r w:rsidRPr="00E15C15">
        <w:rPr>
          <w:rFonts w:ascii="Roboto" w:hAnsi="Roboto" w:cs="Segoe UI"/>
          <w:b/>
          <w:sz w:val="36"/>
        </w:rPr>
        <w:t>Proactive Intellectual Property Activities</w:t>
      </w:r>
      <w:r>
        <w:rPr>
          <w:rFonts w:ascii="Roboto" w:hAnsi="Roboto" w:cs="Segoe UI" w:hint="eastAsia"/>
          <w:b/>
          <w:sz w:val="36"/>
        </w:rPr>
        <w:t xml:space="preserve"> </w:t>
      </w:r>
      <w:r>
        <w:rPr>
          <w:rFonts w:ascii="Roboto" w:hAnsi="Roboto" w:cs="Segoe UI"/>
          <w:b/>
          <w:sz w:val="36"/>
        </w:rPr>
        <w:t>for</w:t>
      </w:r>
      <w:r w:rsidRPr="00E15C15">
        <w:rPr>
          <w:rFonts w:ascii="Roboto" w:hAnsi="Roboto" w:cs="Segoe UI"/>
          <w:b/>
          <w:sz w:val="36"/>
        </w:rPr>
        <w:t xml:space="preserve"> Purpose </w:t>
      </w:r>
      <w:r>
        <w:rPr>
          <w:rFonts w:ascii="Roboto" w:hAnsi="Roboto" w:cs="Segoe UI"/>
          <w:b/>
          <w:sz w:val="36"/>
        </w:rPr>
        <w:t>Realization</w:t>
      </w:r>
      <w:r w:rsidRPr="0008564E">
        <w:rPr>
          <w:rFonts w:hint="eastAsia"/>
          <w:b/>
          <w:bCs/>
          <w:noProof/>
          <w:sz w:val="32"/>
          <w:szCs w:val="32"/>
        </w:rPr>
        <w:t xml:space="preserve"> </w:t>
      </w:r>
      <w:r w:rsidRPr="006D357E" w:rsidDel="00D03379">
        <w:rPr>
          <w:rFonts w:ascii="メイリオ" w:eastAsia="メイリオ" w:hAnsi="メイリオ" w:hint="eastAsia"/>
          <w:b/>
          <w:bCs/>
          <w:sz w:val="36"/>
          <w:szCs w:val="36"/>
        </w:rPr>
        <w:t xml:space="preserve"> </w:t>
      </w:r>
    </w:p>
    <w:p w14:paraId="2412A0F2" w14:textId="77777777" w:rsidR="00C3211C" w:rsidRDefault="00C3211C" w:rsidP="00C3211C">
      <w:pPr>
        <w:jc w:val="center"/>
        <w:rPr>
          <w:b/>
          <w:bCs/>
        </w:rPr>
      </w:pPr>
    </w:p>
    <w:p w14:paraId="79B528C5" w14:textId="097D6A1F" w:rsidR="00C3211C" w:rsidRPr="00E15C15" w:rsidRDefault="00C3211C" w:rsidP="00C3211C">
      <w:pPr>
        <w:jc w:val="right"/>
        <w:rPr>
          <w:rFonts w:ascii="Roboto" w:hAnsi="Roboto" w:cs="Segoe UI"/>
          <w:b/>
        </w:rPr>
      </w:pPr>
      <w:r w:rsidRPr="00E15C15">
        <w:rPr>
          <w:rFonts w:ascii="Roboto" w:hAnsi="Roboto" w:cs="Segoe UI"/>
          <w:b/>
        </w:rPr>
        <w:t>Toshihiko Kobayashi, General Administrative Manager, Intellectual Property Division</w:t>
      </w:r>
    </w:p>
    <w:p w14:paraId="35EA0AFF" w14:textId="77777777" w:rsidR="00C3211C" w:rsidRDefault="00C3211C" w:rsidP="00C3211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50478" behindDoc="1" locked="0" layoutInCell="1" allowOverlap="1" wp14:anchorId="25973F57" wp14:editId="2562A946">
            <wp:simplePos x="0" y="0"/>
            <wp:positionH relativeFrom="column">
              <wp:posOffset>5022850</wp:posOffset>
            </wp:positionH>
            <wp:positionV relativeFrom="paragraph">
              <wp:posOffset>49530</wp:posOffset>
            </wp:positionV>
            <wp:extent cx="1640205" cy="1511300"/>
            <wp:effectExtent l="0" t="0" r="0" b="0"/>
            <wp:wrapTight wrapText="bothSides">
              <wp:wrapPolygon edited="0">
                <wp:start x="0" y="0"/>
                <wp:lineTo x="0" y="21237"/>
                <wp:lineTo x="21324" y="21237"/>
                <wp:lineTo x="21324" y="0"/>
                <wp:lineTo x="0" y="0"/>
              </wp:wrapPolygon>
            </wp:wrapTight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4B52C" w14:textId="15E2E7EC" w:rsidR="00C3211C" w:rsidRPr="00F570C7" w:rsidRDefault="00C3211C" w:rsidP="00C3211C">
      <w:pPr>
        <w:rPr>
          <w:rFonts w:ascii="メイリオ" w:eastAsia="メイリオ" w:hAnsi="メイリオ"/>
          <w:color w:val="000000" w:themeColor="text1"/>
        </w:rPr>
      </w:pPr>
      <w:r w:rsidRPr="007C3028">
        <w:rPr>
          <w:rFonts w:ascii="メイリオ" w:eastAsia="メイリオ" w:hAnsi="メイリオ"/>
          <w:color w:val="000000" w:themeColor="text1"/>
        </w:rPr>
        <w:t xml:space="preserve">Epson's intellectual property activities are carried out proactively to address potential future intellectual property issues, </w:t>
      </w:r>
      <w:r>
        <w:rPr>
          <w:rFonts w:ascii="メイリオ" w:eastAsia="メイリオ" w:hAnsi="メイリオ"/>
          <w:color w:val="000000" w:themeColor="text1"/>
        </w:rPr>
        <w:t xml:space="preserve">and the Intellectual Property Division </w:t>
      </w:r>
      <w:r w:rsidRPr="007C3028">
        <w:rPr>
          <w:rFonts w:ascii="メイリオ" w:eastAsia="メイリオ" w:hAnsi="メイリオ"/>
          <w:color w:val="000000" w:themeColor="text1"/>
        </w:rPr>
        <w:t>convert</w:t>
      </w:r>
      <w:r>
        <w:rPr>
          <w:rFonts w:ascii="メイリオ" w:eastAsia="メイリオ" w:hAnsi="メイリオ"/>
          <w:color w:val="000000" w:themeColor="text1"/>
        </w:rPr>
        <w:t>s</w:t>
      </w:r>
      <w:r w:rsidRPr="007C3028">
        <w:rPr>
          <w:rFonts w:ascii="メイリオ" w:eastAsia="メイリオ" w:hAnsi="メイリオ"/>
          <w:color w:val="000000" w:themeColor="text1"/>
        </w:rPr>
        <w:t xml:space="preserve"> </w:t>
      </w:r>
      <w:r>
        <w:rPr>
          <w:rFonts w:ascii="メイリオ" w:eastAsia="メイリオ" w:hAnsi="メイリオ"/>
          <w:color w:val="000000" w:themeColor="text1"/>
        </w:rPr>
        <w:t xml:space="preserve">all types </w:t>
      </w:r>
      <w:r w:rsidRPr="007C3028">
        <w:rPr>
          <w:rFonts w:ascii="メイリオ" w:eastAsia="メイリオ" w:hAnsi="メイリオ"/>
          <w:color w:val="000000" w:themeColor="text1"/>
        </w:rPr>
        <w:t xml:space="preserve">of "intellectual property", including </w:t>
      </w:r>
      <w:r>
        <w:rPr>
          <w:rFonts w:ascii="メイリオ" w:eastAsia="メイリオ" w:hAnsi="メイリオ" w:hint="eastAsia"/>
          <w:color w:val="000000" w:themeColor="text1"/>
        </w:rPr>
        <w:t>n</w:t>
      </w:r>
      <w:r>
        <w:rPr>
          <w:rFonts w:ascii="メイリオ" w:eastAsia="メイリオ" w:hAnsi="メイリオ"/>
          <w:color w:val="000000" w:themeColor="text1"/>
        </w:rPr>
        <w:t xml:space="preserve">ot only intellectual property rights, but also </w:t>
      </w:r>
      <w:r w:rsidRPr="007C3028">
        <w:rPr>
          <w:rFonts w:ascii="メイリオ" w:eastAsia="メイリオ" w:hAnsi="メイリオ"/>
          <w:color w:val="000000" w:themeColor="text1"/>
        </w:rPr>
        <w:t>brand</w:t>
      </w:r>
      <w:r>
        <w:rPr>
          <w:rFonts w:ascii="メイリオ" w:eastAsia="メイリオ" w:hAnsi="メイリオ"/>
          <w:color w:val="000000" w:themeColor="text1"/>
        </w:rPr>
        <w:t xml:space="preserve"> and</w:t>
      </w:r>
      <w:r w:rsidRPr="007C3028">
        <w:rPr>
          <w:rFonts w:ascii="メイリオ" w:eastAsia="メイリオ" w:hAnsi="メイリオ"/>
          <w:color w:val="000000" w:themeColor="text1"/>
        </w:rPr>
        <w:t xml:space="preserve"> data, into value, supporting the sustainable growth of corporate value and the realization of purpose.</w:t>
      </w:r>
      <w:r>
        <w:rPr>
          <w:rFonts w:ascii="メイリオ" w:eastAsia="メイリオ" w:hAnsi="メイリオ"/>
          <w:color w:val="000000" w:themeColor="text1"/>
        </w:rPr>
        <w:t xml:space="preserve"> </w:t>
      </w:r>
    </w:p>
    <w:p w14:paraId="20699A53" w14:textId="5EB66238" w:rsidR="000A338D" w:rsidRPr="00F570C7" w:rsidRDefault="000A338D" w:rsidP="00C3211C">
      <w:pPr>
        <w:rPr>
          <w:rFonts w:ascii="メイリオ" w:eastAsia="メイリオ" w:hAnsi="メイリオ"/>
          <w:color w:val="000000" w:themeColor="text1"/>
        </w:rPr>
      </w:pPr>
    </w:p>
    <w:sectPr w:rsidR="000A338D" w:rsidRPr="00F570C7" w:rsidSect="00C3211C">
      <w:pgSz w:w="11906" w:h="16838" w:code="9"/>
      <w:pgMar w:top="113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CB512" w14:textId="77777777" w:rsidR="00C417D2" w:rsidRDefault="00C417D2" w:rsidP="00A774EB">
      <w:r>
        <w:separator/>
      </w:r>
    </w:p>
  </w:endnote>
  <w:endnote w:type="continuationSeparator" w:id="0">
    <w:p w14:paraId="61E79F9B" w14:textId="77777777" w:rsidR="00C417D2" w:rsidRDefault="00C417D2" w:rsidP="00A774EB">
      <w:r>
        <w:continuationSeparator/>
      </w:r>
    </w:p>
  </w:endnote>
  <w:endnote w:type="continuationNotice" w:id="1">
    <w:p w14:paraId="5319B654" w14:textId="77777777" w:rsidR="00C417D2" w:rsidRDefault="00C417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E745" w14:textId="77777777" w:rsidR="00C417D2" w:rsidRDefault="00C417D2" w:rsidP="00A774EB">
      <w:r>
        <w:separator/>
      </w:r>
    </w:p>
  </w:footnote>
  <w:footnote w:type="continuationSeparator" w:id="0">
    <w:p w14:paraId="1379DE6B" w14:textId="77777777" w:rsidR="00C417D2" w:rsidRDefault="00C417D2" w:rsidP="00A774EB">
      <w:r>
        <w:continuationSeparator/>
      </w:r>
    </w:p>
  </w:footnote>
  <w:footnote w:type="continuationNotice" w:id="1">
    <w:p w14:paraId="21017FBC" w14:textId="77777777" w:rsidR="00C417D2" w:rsidRDefault="00C417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25F57"/>
    <w:multiLevelType w:val="hybridMultilevel"/>
    <w:tmpl w:val="8DA2F4D0"/>
    <w:lvl w:ilvl="0" w:tplc="B20284D0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1" w15:restartNumberingAfterBreak="0">
    <w:nsid w:val="7CB9129C"/>
    <w:multiLevelType w:val="hybridMultilevel"/>
    <w:tmpl w:val="7D3CE5D0"/>
    <w:lvl w:ilvl="0" w:tplc="859638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FD9075D"/>
    <w:multiLevelType w:val="hybridMultilevel"/>
    <w:tmpl w:val="AD4E06F2"/>
    <w:lvl w:ilvl="0" w:tplc="46FA4B6A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4096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EB"/>
    <w:rsid w:val="0000055F"/>
    <w:rsid w:val="00004F05"/>
    <w:rsid w:val="0002159C"/>
    <w:rsid w:val="00024E77"/>
    <w:rsid w:val="00037201"/>
    <w:rsid w:val="0004129E"/>
    <w:rsid w:val="00042F60"/>
    <w:rsid w:val="00043178"/>
    <w:rsid w:val="00043C63"/>
    <w:rsid w:val="00043C6B"/>
    <w:rsid w:val="000506DA"/>
    <w:rsid w:val="00053317"/>
    <w:rsid w:val="00054D0E"/>
    <w:rsid w:val="000563FE"/>
    <w:rsid w:val="000630BC"/>
    <w:rsid w:val="00064B48"/>
    <w:rsid w:val="0006592D"/>
    <w:rsid w:val="000662E6"/>
    <w:rsid w:val="00066571"/>
    <w:rsid w:val="00077232"/>
    <w:rsid w:val="00081029"/>
    <w:rsid w:val="0008564E"/>
    <w:rsid w:val="00095175"/>
    <w:rsid w:val="00095468"/>
    <w:rsid w:val="0009595D"/>
    <w:rsid w:val="00097B7B"/>
    <w:rsid w:val="000A338D"/>
    <w:rsid w:val="000A5A0B"/>
    <w:rsid w:val="000A6983"/>
    <w:rsid w:val="000B058B"/>
    <w:rsid w:val="000B34B4"/>
    <w:rsid w:val="000C244C"/>
    <w:rsid w:val="000C3E70"/>
    <w:rsid w:val="000C6288"/>
    <w:rsid w:val="000C6CFE"/>
    <w:rsid w:val="000D008E"/>
    <w:rsid w:val="000D2BC5"/>
    <w:rsid w:val="000D5073"/>
    <w:rsid w:val="000D5AC0"/>
    <w:rsid w:val="000E3176"/>
    <w:rsid w:val="000E78FC"/>
    <w:rsid w:val="000F398F"/>
    <w:rsid w:val="001012B0"/>
    <w:rsid w:val="001025FD"/>
    <w:rsid w:val="00102AB2"/>
    <w:rsid w:val="00110CF8"/>
    <w:rsid w:val="0011143A"/>
    <w:rsid w:val="00116DB5"/>
    <w:rsid w:val="00122B7E"/>
    <w:rsid w:val="00123B6B"/>
    <w:rsid w:val="00127E3F"/>
    <w:rsid w:val="00133013"/>
    <w:rsid w:val="001361CC"/>
    <w:rsid w:val="00136C38"/>
    <w:rsid w:val="001414AA"/>
    <w:rsid w:val="00141CB9"/>
    <w:rsid w:val="00147437"/>
    <w:rsid w:val="0015604C"/>
    <w:rsid w:val="00165154"/>
    <w:rsid w:val="00166008"/>
    <w:rsid w:val="00176EFD"/>
    <w:rsid w:val="001820C9"/>
    <w:rsid w:val="00184B98"/>
    <w:rsid w:val="0018691C"/>
    <w:rsid w:val="001910E1"/>
    <w:rsid w:val="001940BD"/>
    <w:rsid w:val="001953E1"/>
    <w:rsid w:val="001A03D9"/>
    <w:rsid w:val="001C2C35"/>
    <w:rsid w:val="001D0A9E"/>
    <w:rsid w:val="001D4146"/>
    <w:rsid w:val="001E0999"/>
    <w:rsid w:val="001E653E"/>
    <w:rsid w:val="001E666E"/>
    <w:rsid w:val="001F08B6"/>
    <w:rsid w:val="001F112F"/>
    <w:rsid w:val="001F23A6"/>
    <w:rsid w:val="001F597D"/>
    <w:rsid w:val="00201055"/>
    <w:rsid w:val="002029EA"/>
    <w:rsid w:val="00203C5F"/>
    <w:rsid w:val="00230E32"/>
    <w:rsid w:val="00231C71"/>
    <w:rsid w:val="00235996"/>
    <w:rsid w:val="00245709"/>
    <w:rsid w:val="002517A5"/>
    <w:rsid w:val="00260EBA"/>
    <w:rsid w:val="00262BC0"/>
    <w:rsid w:val="00273DF7"/>
    <w:rsid w:val="00277EEB"/>
    <w:rsid w:val="00281EE9"/>
    <w:rsid w:val="00284C11"/>
    <w:rsid w:val="002921C1"/>
    <w:rsid w:val="00292D3F"/>
    <w:rsid w:val="002943B8"/>
    <w:rsid w:val="002B1384"/>
    <w:rsid w:val="002B3BF5"/>
    <w:rsid w:val="002B48CF"/>
    <w:rsid w:val="002F5AEF"/>
    <w:rsid w:val="0030222A"/>
    <w:rsid w:val="003078ED"/>
    <w:rsid w:val="0031132D"/>
    <w:rsid w:val="00313625"/>
    <w:rsid w:val="0031748D"/>
    <w:rsid w:val="0032154C"/>
    <w:rsid w:val="0033612F"/>
    <w:rsid w:val="00350C48"/>
    <w:rsid w:val="00352D50"/>
    <w:rsid w:val="003561CE"/>
    <w:rsid w:val="0036105E"/>
    <w:rsid w:val="003715E3"/>
    <w:rsid w:val="003757D0"/>
    <w:rsid w:val="00386C4D"/>
    <w:rsid w:val="003935B8"/>
    <w:rsid w:val="00394295"/>
    <w:rsid w:val="00395681"/>
    <w:rsid w:val="003960B7"/>
    <w:rsid w:val="003A142F"/>
    <w:rsid w:val="003A1DBC"/>
    <w:rsid w:val="003A5BC7"/>
    <w:rsid w:val="003B0C18"/>
    <w:rsid w:val="003B5803"/>
    <w:rsid w:val="003C299F"/>
    <w:rsid w:val="003C6F2B"/>
    <w:rsid w:val="003D2680"/>
    <w:rsid w:val="003E1D8C"/>
    <w:rsid w:val="003E4388"/>
    <w:rsid w:val="00400E44"/>
    <w:rsid w:val="004022BE"/>
    <w:rsid w:val="00416AED"/>
    <w:rsid w:val="00416D4C"/>
    <w:rsid w:val="00417B36"/>
    <w:rsid w:val="004308CD"/>
    <w:rsid w:val="0045128E"/>
    <w:rsid w:val="00452A39"/>
    <w:rsid w:val="0045582F"/>
    <w:rsid w:val="00460F3C"/>
    <w:rsid w:val="004624C1"/>
    <w:rsid w:val="0047761F"/>
    <w:rsid w:val="00490183"/>
    <w:rsid w:val="00490C20"/>
    <w:rsid w:val="004A6206"/>
    <w:rsid w:val="004A6778"/>
    <w:rsid w:val="004B00FD"/>
    <w:rsid w:val="004C6531"/>
    <w:rsid w:val="004D2038"/>
    <w:rsid w:val="004D2116"/>
    <w:rsid w:val="004D4BDC"/>
    <w:rsid w:val="004F2BE2"/>
    <w:rsid w:val="004F51E8"/>
    <w:rsid w:val="005008B3"/>
    <w:rsid w:val="00503530"/>
    <w:rsid w:val="00515132"/>
    <w:rsid w:val="005176AB"/>
    <w:rsid w:val="005247EF"/>
    <w:rsid w:val="005304F9"/>
    <w:rsid w:val="00531986"/>
    <w:rsid w:val="00534616"/>
    <w:rsid w:val="00541145"/>
    <w:rsid w:val="0054595B"/>
    <w:rsid w:val="00546E48"/>
    <w:rsid w:val="00556B27"/>
    <w:rsid w:val="00556E96"/>
    <w:rsid w:val="00562EFC"/>
    <w:rsid w:val="00566814"/>
    <w:rsid w:val="00567F55"/>
    <w:rsid w:val="00572620"/>
    <w:rsid w:val="00580540"/>
    <w:rsid w:val="00581A03"/>
    <w:rsid w:val="00581D34"/>
    <w:rsid w:val="0058737F"/>
    <w:rsid w:val="00590421"/>
    <w:rsid w:val="005923F6"/>
    <w:rsid w:val="00592FD0"/>
    <w:rsid w:val="005A4A7D"/>
    <w:rsid w:val="005A738D"/>
    <w:rsid w:val="005B768C"/>
    <w:rsid w:val="005C1CED"/>
    <w:rsid w:val="005D13F4"/>
    <w:rsid w:val="005D1E46"/>
    <w:rsid w:val="005E611B"/>
    <w:rsid w:val="005F1D93"/>
    <w:rsid w:val="00601800"/>
    <w:rsid w:val="0060206E"/>
    <w:rsid w:val="0060219A"/>
    <w:rsid w:val="0060293C"/>
    <w:rsid w:val="00613140"/>
    <w:rsid w:val="006328C0"/>
    <w:rsid w:val="00637D3E"/>
    <w:rsid w:val="00641143"/>
    <w:rsid w:val="00642F64"/>
    <w:rsid w:val="0064540F"/>
    <w:rsid w:val="0064680F"/>
    <w:rsid w:val="006473C3"/>
    <w:rsid w:val="00650BFF"/>
    <w:rsid w:val="006533A6"/>
    <w:rsid w:val="00661C7B"/>
    <w:rsid w:val="00663587"/>
    <w:rsid w:val="00667F46"/>
    <w:rsid w:val="0067438C"/>
    <w:rsid w:val="00676889"/>
    <w:rsid w:val="006839A7"/>
    <w:rsid w:val="006936C9"/>
    <w:rsid w:val="0069622F"/>
    <w:rsid w:val="006A533A"/>
    <w:rsid w:val="006B452B"/>
    <w:rsid w:val="006D0DD4"/>
    <w:rsid w:val="006D303B"/>
    <w:rsid w:val="006D31F8"/>
    <w:rsid w:val="006D357E"/>
    <w:rsid w:val="006D4DF4"/>
    <w:rsid w:val="006E249A"/>
    <w:rsid w:val="006F0293"/>
    <w:rsid w:val="006F214F"/>
    <w:rsid w:val="006F501F"/>
    <w:rsid w:val="0071209B"/>
    <w:rsid w:val="00714A3A"/>
    <w:rsid w:val="00722496"/>
    <w:rsid w:val="0074021D"/>
    <w:rsid w:val="00746A6A"/>
    <w:rsid w:val="00762FE1"/>
    <w:rsid w:val="007641B8"/>
    <w:rsid w:val="00764F3B"/>
    <w:rsid w:val="00775F83"/>
    <w:rsid w:val="00776A24"/>
    <w:rsid w:val="0078080F"/>
    <w:rsid w:val="007819C6"/>
    <w:rsid w:val="00782856"/>
    <w:rsid w:val="00783954"/>
    <w:rsid w:val="00784E07"/>
    <w:rsid w:val="00784E32"/>
    <w:rsid w:val="00786032"/>
    <w:rsid w:val="007878E7"/>
    <w:rsid w:val="00791603"/>
    <w:rsid w:val="007921DA"/>
    <w:rsid w:val="007A04BA"/>
    <w:rsid w:val="007A67E0"/>
    <w:rsid w:val="007B603C"/>
    <w:rsid w:val="007C16F5"/>
    <w:rsid w:val="007C1A11"/>
    <w:rsid w:val="007C300F"/>
    <w:rsid w:val="007C3028"/>
    <w:rsid w:val="007C6D1C"/>
    <w:rsid w:val="007D5C0A"/>
    <w:rsid w:val="007E2153"/>
    <w:rsid w:val="007F12EB"/>
    <w:rsid w:val="007F1EA2"/>
    <w:rsid w:val="007F2375"/>
    <w:rsid w:val="00801377"/>
    <w:rsid w:val="00806052"/>
    <w:rsid w:val="008068EA"/>
    <w:rsid w:val="00812403"/>
    <w:rsid w:val="008125A0"/>
    <w:rsid w:val="008149F3"/>
    <w:rsid w:val="008176C7"/>
    <w:rsid w:val="0083602C"/>
    <w:rsid w:val="00842D99"/>
    <w:rsid w:val="00843B01"/>
    <w:rsid w:val="00846295"/>
    <w:rsid w:val="008464D7"/>
    <w:rsid w:val="00852139"/>
    <w:rsid w:val="00852C49"/>
    <w:rsid w:val="00857265"/>
    <w:rsid w:val="008614C4"/>
    <w:rsid w:val="008639A9"/>
    <w:rsid w:val="00866B62"/>
    <w:rsid w:val="0087130A"/>
    <w:rsid w:val="00871D06"/>
    <w:rsid w:val="00874CB7"/>
    <w:rsid w:val="008758BD"/>
    <w:rsid w:val="00875C66"/>
    <w:rsid w:val="0087746E"/>
    <w:rsid w:val="00877D29"/>
    <w:rsid w:val="00883C04"/>
    <w:rsid w:val="008846A2"/>
    <w:rsid w:val="00885A6A"/>
    <w:rsid w:val="00890205"/>
    <w:rsid w:val="008B5DF3"/>
    <w:rsid w:val="008B7334"/>
    <w:rsid w:val="008C0927"/>
    <w:rsid w:val="008C6C11"/>
    <w:rsid w:val="008C6EAC"/>
    <w:rsid w:val="008D05CB"/>
    <w:rsid w:val="008D11A8"/>
    <w:rsid w:val="008D3DBA"/>
    <w:rsid w:val="008E1775"/>
    <w:rsid w:val="008F2CC9"/>
    <w:rsid w:val="008F743C"/>
    <w:rsid w:val="0090755A"/>
    <w:rsid w:val="009136D1"/>
    <w:rsid w:val="0092249D"/>
    <w:rsid w:val="009227F7"/>
    <w:rsid w:val="009314B2"/>
    <w:rsid w:val="00932B9B"/>
    <w:rsid w:val="00937F1A"/>
    <w:rsid w:val="009465BA"/>
    <w:rsid w:val="00953A28"/>
    <w:rsid w:val="00962C6E"/>
    <w:rsid w:val="0096534C"/>
    <w:rsid w:val="00984179"/>
    <w:rsid w:val="0099648E"/>
    <w:rsid w:val="009A098A"/>
    <w:rsid w:val="009B25D3"/>
    <w:rsid w:val="009B4CD0"/>
    <w:rsid w:val="009D1286"/>
    <w:rsid w:val="009D14D4"/>
    <w:rsid w:val="009D4527"/>
    <w:rsid w:val="009E7139"/>
    <w:rsid w:val="009F0732"/>
    <w:rsid w:val="009F0B72"/>
    <w:rsid w:val="009F58CD"/>
    <w:rsid w:val="00A07FD7"/>
    <w:rsid w:val="00A249AB"/>
    <w:rsid w:val="00A24DEA"/>
    <w:rsid w:val="00A3395E"/>
    <w:rsid w:val="00A33F80"/>
    <w:rsid w:val="00A34B5B"/>
    <w:rsid w:val="00A42708"/>
    <w:rsid w:val="00A62DFE"/>
    <w:rsid w:val="00A6740F"/>
    <w:rsid w:val="00A67F86"/>
    <w:rsid w:val="00A7129B"/>
    <w:rsid w:val="00A71741"/>
    <w:rsid w:val="00A71AEC"/>
    <w:rsid w:val="00A72FA2"/>
    <w:rsid w:val="00A75CA6"/>
    <w:rsid w:val="00A774EB"/>
    <w:rsid w:val="00A86539"/>
    <w:rsid w:val="00A907C0"/>
    <w:rsid w:val="00A9484D"/>
    <w:rsid w:val="00A94B37"/>
    <w:rsid w:val="00AA51C0"/>
    <w:rsid w:val="00AA6DCE"/>
    <w:rsid w:val="00AA6E1C"/>
    <w:rsid w:val="00AB4B90"/>
    <w:rsid w:val="00AB75D1"/>
    <w:rsid w:val="00AD15F3"/>
    <w:rsid w:val="00AD4A35"/>
    <w:rsid w:val="00AD740E"/>
    <w:rsid w:val="00AE2522"/>
    <w:rsid w:val="00AE55DB"/>
    <w:rsid w:val="00B05038"/>
    <w:rsid w:val="00B06A8D"/>
    <w:rsid w:val="00B11958"/>
    <w:rsid w:val="00B20E37"/>
    <w:rsid w:val="00B247A6"/>
    <w:rsid w:val="00B31050"/>
    <w:rsid w:val="00B353B6"/>
    <w:rsid w:val="00B36DCE"/>
    <w:rsid w:val="00B44CC9"/>
    <w:rsid w:val="00B60AC4"/>
    <w:rsid w:val="00B7510A"/>
    <w:rsid w:val="00B77F4F"/>
    <w:rsid w:val="00B827BD"/>
    <w:rsid w:val="00B8762F"/>
    <w:rsid w:val="00B902BE"/>
    <w:rsid w:val="00B90D27"/>
    <w:rsid w:val="00B9677E"/>
    <w:rsid w:val="00BA0466"/>
    <w:rsid w:val="00BA31B3"/>
    <w:rsid w:val="00BB3040"/>
    <w:rsid w:val="00BB3335"/>
    <w:rsid w:val="00BB34F0"/>
    <w:rsid w:val="00BD108E"/>
    <w:rsid w:val="00BD2416"/>
    <w:rsid w:val="00BD4B33"/>
    <w:rsid w:val="00BE1F23"/>
    <w:rsid w:val="00C00786"/>
    <w:rsid w:val="00C024F1"/>
    <w:rsid w:val="00C04185"/>
    <w:rsid w:val="00C07954"/>
    <w:rsid w:val="00C116CD"/>
    <w:rsid w:val="00C11EC9"/>
    <w:rsid w:val="00C24344"/>
    <w:rsid w:val="00C24CE2"/>
    <w:rsid w:val="00C27914"/>
    <w:rsid w:val="00C30E49"/>
    <w:rsid w:val="00C3211C"/>
    <w:rsid w:val="00C417D2"/>
    <w:rsid w:val="00C42277"/>
    <w:rsid w:val="00C47C67"/>
    <w:rsid w:val="00C53A69"/>
    <w:rsid w:val="00C67B15"/>
    <w:rsid w:val="00C730B8"/>
    <w:rsid w:val="00C77114"/>
    <w:rsid w:val="00C852C2"/>
    <w:rsid w:val="00C925CE"/>
    <w:rsid w:val="00C951EF"/>
    <w:rsid w:val="00C974FE"/>
    <w:rsid w:val="00CA5E85"/>
    <w:rsid w:val="00CA6A0A"/>
    <w:rsid w:val="00CB39A8"/>
    <w:rsid w:val="00CB54F6"/>
    <w:rsid w:val="00CB5A68"/>
    <w:rsid w:val="00CB754C"/>
    <w:rsid w:val="00CB79E7"/>
    <w:rsid w:val="00CC3C58"/>
    <w:rsid w:val="00CC5A01"/>
    <w:rsid w:val="00CC5D8C"/>
    <w:rsid w:val="00CD38D0"/>
    <w:rsid w:val="00CD475C"/>
    <w:rsid w:val="00CE5ECF"/>
    <w:rsid w:val="00CE7203"/>
    <w:rsid w:val="00CF1A52"/>
    <w:rsid w:val="00CF1DF0"/>
    <w:rsid w:val="00D03379"/>
    <w:rsid w:val="00D0580A"/>
    <w:rsid w:val="00D216C2"/>
    <w:rsid w:val="00D22004"/>
    <w:rsid w:val="00D50EC9"/>
    <w:rsid w:val="00D51F0F"/>
    <w:rsid w:val="00D5427E"/>
    <w:rsid w:val="00D550E8"/>
    <w:rsid w:val="00D63AF4"/>
    <w:rsid w:val="00D67BB5"/>
    <w:rsid w:val="00D81638"/>
    <w:rsid w:val="00D81F18"/>
    <w:rsid w:val="00D8574E"/>
    <w:rsid w:val="00DA3429"/>
    <w:rsid w:val="00DA4E7A"/>
    <w:rsid w:val="00DA5014"/>
    <w:rsid w:val="00DA6AE4"/>
    <w:rsid w:val="00DB46E9"/>
    <w:rsid w:val="00DD36D5"/>
    <w:rsid w:val="00DE67D3"/>
    <w:rsid w:val="00DF360C"/>
    <w:rsid w:val="00E01B3B"/>
    <w:rsid w:val="00E0426F"/>
    <w:rsid w:val="00E073C5"/>
    <w:rsid w:val="00E147A0"/>
    <w:rsid w:val="00E15A14"/>
    <w:rsid w:val="00E15A9B"/>
    <w:rsid w:val="00E15C15"/>
    <w:rsid w:val="00E16A28"/>
    <w:rsid w:val="00E24C41"/>
    <w:rsid w:val="00E30707"/>
    <w:rsid w:val="00E30E51"/>
    <w:rsid w:val="00E333A1"/>
    <w:rsid w:val="00E34218"/>
    <w:rsid w:val="00E41BFC"/>
    <w:rsid w:val="00E469C2"/>
    <w:rsid w:val="00E50C9B"/>
    <w:rsid w:val="00E51452"/>
    <w:rsid w:val="00E517D4"/>
    <w:rsid w:val="00E52F4C"/>
    <w:rsid w:val="00E60DCB"/>
    <w:rsid w:val="00E6544F"/>
    <w:rsid w:val="00E66655"/>
    <w:rsid w:val="00E75557"/>
    <w:rsid w:val="00E7578F"/>
    <w:rsid w:val="00E771A2"/>
    <w:rsid w:val="00E776DA"/>
    <w:rsid w:val="00E777EF"/>
    <w:rsid w:val="00E854FF"/>
    <w:rsid w:val="00E92045"/>
    <w:rsid w:val="00EA0DD6"/>
    <w:rsid w:val="00EA7C23"/>
    <w:rsid w:val="00EB162C"/>
    <w:rsid w:val="00EB1E54"/>
    <w:rsid w:val="00EC2822"/>
    <w:rsid w:val="00ED4714"/>
    <w:rsid w:val="00EE13B6"/>
    <w:rsid w:val="00EE4BB3"/>
    <w:rsid w:val="00EE6609"/>
    <w:rsid w:val="00EF0448"/>
    <w:rsid w:val="00EF48D2"/>
    <w:rsid w:val="00F1153D"/>
    <w:rsid w:val="00F16D49"/>
    <w:rsid w:val="00F22155"/>
    <w:rsid w:val="00F233CE"/>
    <w:rsid w:val="00F25F96"/>
    <w:rsid w:val="00F27598"/>
    <w:rsid w:val="00F27D43"/>
    <w:rsid w:val="00F3627A"/>
    <w:rsid w:val="00F372A4"/>
    <w:rsid w:val="00F37A4E"/>
    <w:rsid w:val="00F41EB9"/>
    <w:rsid w:val="00F458A3"/>
    <w:rsid w:val="00F45D0C"/>
    <w:rsid w:val="00F45F20"/>
    <w:rsid w:val="00F56A01"/>
    <w:rsid w:val="00F56ED4"/>
    <w:rsid w:val="00F62BB9"/>
    <w:rsid w:val="00F66179"/>
    <w:rsid w:val="00F72D94"/>
    <w:rsid w:val="00F75BC2"/>
    <w:rsid w:val="00F77AC8"/>
    <w:rsid w:val="00F8200D"/>
    <w:rsid w:val="00F8527F"/>
    <w:rsid w:val="00FB37AF"/>
    <w:rsid w:val="00FC0403"/>
    <w:rsid w:val="00FC58AD"/>
    <w:rsid w:val="00FD444A"/>
    <w:rsid w:val="02423C5B"/>
    <w:rsid w:val="0C991995"/>
    <w:rsid w:val="118213C7"/>
    <w:rsid w:val="11B052B7"/>
    <w:rsid w:val="1CAFA206"/>
    <w:rsid w:val="1CF25AE2"/>
    <w:rsid w:val="2571566B"/>
    <w:rsid w:val="269001E0"/>
    <w:rsid w:val="2DD6DF05"/>
    <w:rsid w:val="2E74A208"/>
    <w:rsid w:val="376498EE"/>
    <w:rsid w:val="4FA2C038"/>
    <w:rsid w:val="50AF45E6"/>
    <w:rsid w:val="561924F9"/>
    <w:rsid w:val="67A77FB7"/>
    <w:rsid w:val="6A51C2D3"/>
    <w:rsid w:val="7180ECE3"/>
    <w:rsid w:val="79C5EDCF"/>
    <w:rsid w:val="7CB1EB8A"/>
    <w:rsid w:val="7E73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4:docId w14:val="30DD9959"/>
  <w15:docId w15:val="{EC038CB4-B28A-4507-B10A-2C993B55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4EB"/>
    <w:pPr>
      <w:widowControl w:val="0"/>
      <w:spacing w:after="0" w:line="240" w:lineRule="auto"/>
      <w:jc w:val="both"/>
    </w:pPr>
    <w:rPr>
      <w:rFonts w:ascii="Meiryo UI" w:eastAsia="Meiryo UI" w:hAnsi="Meiryo UI" w:cs="Times New Roman"/>
      <w:color w:val="000000"/>
      <w:sz w:val="20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4EB"/>
    <w:pPr>
      <w:widowControl w:val="0"/>
      <w:spacing w:after="0" w:line="240" w:lineRule="auto"/>
      <w:jc w:val="both"/>
    </w:pPr>
    <w:rPr>
      <w:rFonts w:ascii="Meiryo UI" w:eastAsia="Meiryo UI" w:hAnsi="Meiryo UI" w:cs="Times New Roman"/>
      <w:color w:val="000000"/>
      <w:sz w:val="20"/>
      <w:szCs w:val="20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74E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774EB"/>
    <w:rPr>
      <w:rFonts w:ascii="Meiryo UI" w:eastAsia="Meiryo UI" w:hAnsi="Meiryo UI" w:cs="Times New Roman"/>
      <w:color w:val="000000"/>
      <w:sz w:val="20"/>
      <w:szCs w:val="20"/>
      <w:lang w:eastAsia="ja-JP"/>
    </w:rPr>
  </w:style>
  <w:style w:type="paragraph" w:styleId="a6">
    <w:name w:val="footer"/>
    <w:basedOn w:val="a"/>
    <w:link w:val="a7"/>
    <w:uiPriority w:val="99"/>
    <w:unhideWhenUsed/>
    <w:rsid w:val="00A774E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774EB"/>
    <w:rPr>
      <w:rFonts w:ascii="Meiryo UI" w:eastAsia="Meiryo UI" w:hAnsi="Meiryo UI" w:cs="Times New Roman"/>
      <w:color w:val="000000"/>
      <w:sz w:val="20"/>
      <w:szCs w:val="20"/>
      <w:lang w:eastAsia="ja-JP"/>
    </w:rPr>
  </w:style>
  <w:style w:type="character" w:styleId="a8">
    <w:name w:val="annotation reference"/>
    <w:basedOn w:val="a0"/>
    <w:uiPriority w:val="99"/>
    <w:semiHidden/>
    <w:unhideWhenUsed/>
    <w:rsid w:val="001820C9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1820C9"/>
    <w:pPr>
      <w:jc w:val="left"/>
    </w:pPr>
    <w:rPr>
      <w:rFonts w:asciiTheme="minorHAnsi" w:eastAsiaTheme="minorEastAsia" w:hAnsiTheme="minorHAnsi" w:cstheme="minorBidi"/>
      <w:color w:val="auto"/>
      <w:kern w:val="2"/>
      <w:sz w:val="21"/>
      <w:szCs w:val="22"/>
    </w:rPr>
  </w:style>
  <w:style w:type="character" w:customStyle="1" w:styleId="aa">
    <w:name w:val="コメント文字列 (文字)"/>
    <w:basedOn w:val="a0"/>
    <w:link w:val="a9"/>
    <w:uiPriority w:val="99"/>
    <w:semiHidden/>
    <w:rsid w:val="001820C9"/>
    <w:rPr>
      <w:kern w:val="2"/>
      <w:sz w:val="21"/>
      <w:lang w:eastAsia="ja-JP"/>
    </w:rPr>
  </w:style>
  <w:style w:type="paragraph" w:styleId="ab">
    <w:name w:val="List Paragraph"/>
    <w:basedOn w:val="a"/>
    <w:uiPriority w:val="34"/>
    <w:qFormat/>
    <w:rsid w:val="00097B7B"/>
    <w:pPr>
      <w:ind w:leftChars="400" w:left="840"/>
    </w:pPr>
    <w:rPr>
      <w:rFonts w:asciiTheme="minorHAnsi" w:eastAsiaTheme="minorEastAsia" w:hAnsiTheme="minorHAnsi" w:cstheme="minorBidi"/>
      <w:color w:val="auto"/>
      <w:kern w:val="2"/>
      <w:sz w:val="21"/>
      <w:szCs w:val="22"/>
    </w:rPr>
  </w:style>
  <w:style w:type="paragraph" w:customStyle="1" w:styleId="paragraph">
    <w:name w:val="paragraph"/>
    <w:basedOn w:val="a"/>
    <w:rsid w:val="0047761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character" w:customStyle="1" w:styleId="normaltextrun">
    <w:name w:val="normaltextrun"/>
    <w:basedOn w:val="a0"/>
    <w:rsid w:val="0047761F"/>
  </w:style>
  <w:style w:type="character" w:customStyle="1" w:styleId="eop">
    <w:name w:val="eop"/>
    <w:basedOn w:val="a0"/>
    <w:rsid w:val="0047761F"/>
  </w:style>
  <w:style w:type="paragraph" w:styleId="ac">
    <w:name w:val="Date"/>
    <w:basedOn w:val="a"/>
    <w:next w:val="a"/>
    <w:link w:val="ad"/>
    <w:uiPriority w:val="99"/>
    <w:semiHidden/>
    <w:unhideWhenUsed/>
    <w:rsid w:val="00F22155"/>
  </w:style>
  <w:style w:type="character" w:customStyle="1" w:styleId="ad">
    <w:name w:val="日付 (文字)"/>
    <w:basedOn w:val="a0"/>
    <w:link w:val="ac"/>
    <w:uiPriority w:val="99"/>
    <w:semiHidden/>
    <w:rsid w:val="00F22155"/>
    <w:rPr>
      <w:rFonts w:ascii="Meiryo UI" w:eastAsia="Meiryo UI" w:hAnsi="Meiryo UI" w:cs="Times New Roman"/>
      <w:color w:val="000000"/>
      <w:sz w:val="20"/>
      <w:szCs w:val="20"/>
      <w:lang w:eastAsia="ja-JP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BD4B33"/>
    <w:rPr>
      <w:rFonts w:ascii="Meiryo UI" w:eastAsia="Meiryo UI" w:hAnsi="Meiryo UI" w:cs="Times New Roman"/>
      <w:b/>
      <w:bCs/>
      <w:color w:val="000000"/>
      <w:kern w:val="0"/>
      <w:sz w:val="20"/>
      <w:szCs w:val="20"/>
    </w:rPr>
  </w:style>
  <w:style w:type="character" w:customStyle="1" w:styleId="af">
    <w:name w:val="コメント内容 (文字)"/>
    <w:basedOn w:val="aa"/>
    <w:link w:val="ae"/>
    <w:uiPriority w:val="99"/>
    <w:semiHidden/>
    <w:rsid w:val="00BD4B33"/>
    <w:rPr>
      <w:rFonts w:ascii="Meiryo UI" w:eastAsia="Meiryo UI" w:hAnsi="Meiryo UI" w:cs="Times New Roman"/>
      <w:b/>
      <w:bCs/>
      <w:color w:val="000000"/>
      <w:kern w:val="2"/>
      <w:sz w:val="20"/>
      <w:szCs w:val="20"/>
      <w:lang w:eastAsia="ja-JP"/>
    </w:rPr>
  </w:style>
  <w:style w:type="paragraph" w:styleId="af0">
    <w:name w:val="Revision"/>
    <w:hidden/>
    <w:uiPriority w:val="99"/>
    <w:semiHidden/>
    <w:rsid w:val="00BD4B33"/>
    <w:pPr>
      <w:spacing w:after="0" w:line="240" w:lineRule="auto"/>
    </w:pPr>
    <w:rPr>
      <w:rFonts w:ascii="Meiryo UI" w:eastAsia="Meiryo UI" w:hAnsi="Meiryo UI" w:cs="Times New Roman"/>
      <w:color w:val="000000"/>
      <w:sz w:val="20"/>
      <w:szCs w:val="20"/>
      <w:lang w:eastAsia="ja-JP"/>
    </w:rPr>
  </w:style>
  <w:style w:type="character" w:styleId="af1">
    <w:name w:val="Hyperlink"/>
    <w:basedOn w:val="a0"/>
    <w:uiPriority w:val="99"/>
    <w:unhideWhenUsed/>
    <w:rsid w:val="00B7510A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7510A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60E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698214\Documents\Office%20&#12398;&#12459;&#12473;&#12479;&#12512;%20&#12486;&#12531;&#12503;&#12524;&#12540;&#12488;\&#12487;&#12501;&#12457;&#12523;&#12488;&#25991;&#2636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cef2d08-1d07-4538-b104-cddd2cfdebb0">
      <UserInfo>
        <DisplayName>Ohashi Hirotaka</DisplayName>
        <AccountId>10</AccountId>
        <AccountType/>
      </UserInfo>
      <UserInfo>
        <DisplayName>Murakami Osamu</DisplayName>
        <AccountId>11</AccountId>
        <AccountType/>
      </UserInfo>
      <UserInfo>
        <DisplayName>Kobayashi Toshihiko</DisplayName>
        <AccountId>12</AccountId>
        <AccountType/>
      </UserInfo>
      <UserInfo>
        <DisplayName>Kiyono Tatsuya</DisplayName>
        <AccountId>13</AccountId>
        <AccountType/>
      </UserInfo>
      <UserInfo>
        <DisplayName>Yoshii Ryo</DisplayName>
        <AccountId>14</AccountId>
        <AccountType/>
      </UserInfo>
      <UserInfo>
        <DisplayName>Koshino Kazuo</DisplayName>
        <AccountId>15</AccountId>
        <AccountType/>
      </UserInfo>
      <UserInfo>
        <DisplayName>Suzuki Yoichiro</DisplayName>
        <AccountId>16</AccountId>
        <AccountType/>
      </UserInfo>
      <UserInfo>
        <DisplayName>Matsuyama Takashi</DisplayName>
        <AccountId>17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B2D8A48D7133C40BCDB49F7B89FDBEF" ma:contentTypeVersion="4" ma:contentTypeDescription="新しいドキュメントを作成します。" ma:contentTypeScope="" ma:versionID="f612777b29557cc3be3264f7d2e83196">
  <xsd:schema xmlns:xsd="http://www.w3.org/2001/XMLSchema" xmlns:xs="http://www.w3.org/2001/XMLSchema" xmlns:p="http://schemas.microsoft.com/office/2006/metadata/properties" xmlns:ns2="8c7d2eb8-86f1-4d32-8aac-633c2c591c51" xmlns:ns3="ecef2d08-1d07-4538-b104-cddd2cfdebb0" targetNamespace="http://schemas.microsoft.com/office/2006/metadata/properties" ma:root="true" ma:fieldsID="a1dfacf290e6f2ca28ad6aa3475f4ba8" ns2:_="" ns3:_="">
    <xsd:import namespace="8c7d2eb8-86f1-4d32-8aac-633c2c591c51"/>
    <xsd:import namespace="ecef2d08-1d07-4538-b104-cddd2cfdeb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d2eb8-86f1-4d32-8aac-633c2c591c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f2d08-1d07-4538-b104-cddd2cfde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BB30C6-7E2E-4F14-B544-9510013E6A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7FC5CD-094D-40F4-BD40-FBA69FAE043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8c7d2eb8-86f1-4d32-8aac-633c2c591c51"/>
    <ds:schemaRef ds:uri="ecef2d08-1d07-4538-b104-cddd2cfdebb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2EA1576-1C63-43C0-981E-E9F731C82A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9A077E-87D3-4EDC-86C2-568F18490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d2eb8-86f1-4d32-8aac-633c2c591c51"/>
    <ds:schemaRef ds:uri="ecef2d08-1d07-4538-b104-cddd2cfde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デフォルト文書.dotx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Nishizawa Hidetake</dc:creator>
  <cp:keywords/>
  <dc:description/>
  <cp:lastModifiedBy>Hirabayashi Michihiro</cp:lastModifiedBy>
  <cp:revision>2</cp:revision>
  <cp:lastPrinted>2022-07-25T07:46:00Z</cp:lastPrinted>
  <dcterms:created xsi:type="dcterms:W3CDTF">2022-08-10T06:29:00Z</dcterms:created>
  <dcterms:modified xsi:type="dcterms:W3CDTF">2022-08-10T06:29:00Z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0x010100CB2D8A48D7133C40BCDB49F7B89FDBEF</vt:lpwstr>
  </property>
</Properties>
</file>